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2"/>
        <w:gridCol w:w="279"/>
        <w:gridCol w:w="3424"/>
        <w:gridCol w:w="6369"/>
        <w:gridCol w:w="401"/>
        <w:gridCol w:w="607"/>
      </w:tblGrid>
      <w:tr w:rsidR="00F91753" w:rsidRPr="00320ECB" w14:paraId="38026DB1" w14:textId="77777777" w:rsidTr="00C21296">
        <w:trPr>
          <w:trHeight w:val="423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4753D" w14:textId="77777777" w:rsidR="00F91753" w:rsidRPr="00173B36" w:rsidRDefault="00482BB2" w:rsidP="00320ECB">
            <w:r>
              <w:t>`</w:t>
            </w:r>
          </w:p>
        </w:tc>
      </w:tr>
      <w:tr w:rsidR="00173B36" w:rsidRPr="00320ECB" w14:paraId="16880B92" w14:textId="77777777" w:rsidTr="004B5C65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6F28C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3B721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557C4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A776" w14:textId="77777777"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9289F" w14:textId="77777777" w:rsidR="00F91753" w:rsidRPr="00173B36" w:rsidRDefault="00F91753" w:rsidP="005A3E0B"/>
        </w:tc>
      </w:tr>
      <w:tr w:rsidR="00173B36" w:rsidRPr="00320ECB" w14:paraId="38997762" w14:textId="77777777" w:rsidTr="004B5C65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08F2A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14820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68D5DB" w14:textId="77777777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B4E88BF" wp14:editId="6EE1012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8F7D565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6319B1">
              <w:t>Matthew Joki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F5C8A6" wp14:editId="181F6AD7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4FFC548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CE1117E" w14:textId="77777777" w:rsidR="00B62B99" w:rsidRPr="00904D5D" w:rsidRDefault="00EF5DE6" w:rsidP="006319B1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java </w:t>
            </w:r>
            <w:r w:rsidR="0053036B" w:rsidRPr="00904D5D">
              <w:rPr>
                <w:sz w:val="28"/>
                <w:szCs w:val="28"/>
              </w:rPr>
              <w:t>software developer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8EDEF" w14:textId="77777777"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CB786" w14:textId="77777777" w:rsidR="00F91753" w:rsidRPr="00173B36" w:rsidRDefault="00F91753" w:rsidP="005A3E0B"/>
        </w:tc>
      </w:tr>
      <w:tr w:rsidR="00173B36" w:rsidRPr="00320ECB" w14:paraId="1F3AE337" w14:textId="77777777" w:rsidTr="004B5C65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5AD0F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D1D13" w14:textId="77777777"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128DC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95A49" w14:textId="77777777"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97E9C" w14:textId="77777777" w:rsidR="004A4C74" w:rsidRPr="00173B36" w:rsidRDefault="004A4C74" w:rsidP="005A3E0B"/>
        </w:tc>
      </w:tr>
      <w:tr w:rsidR="00F91753" w:rsidRPr="00320ECB" w14:paraId="6DB9EF7A" w14:textId="77777777" w:rsidTr="00C21296">
        <w:trPr>
          <w:trHeight w:val="80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9BBD2" w:themeFill="accent3" w:themeFillTint="9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B85D4" w14:textId="77777777" w:rsidR="00F91753" w:rsidRPr="00173B36" w:rsidRDefault="00F91753" w:rsidP="005A3E0B"/>
        </w:tc>
      </w:tr>
      <w:tr w:rsidR="00686284" w:rsidRPr="00320ECB" w14:paraId="27F7B56E" w14:textId="77777777" w:rsidTr="00C21296">
        <w:trPr>
          <w:trHeight w:val="252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A33D3590C9BF4376A53DB9CBC057E797"/>
              </w:placeholder>
              <w:temporary/>
              <w:showingPlcHdr/>
              <w15:appearance w15:val="hidden"/>
            </w:sdtPr>
            <w:sdtContent>
              <w:p w14:paraId="112516E1" w14:textId="77777777" w:rsidR="00792D43" w:rsidRPr="00173B36" w:rsidRDefault="00FF673C" w:rsidP="008062D4">
                <w:pPr>
                  <w:pStyle w:val="Heading1"/>
                  <w:ind w:left="-165" w:right="-30"/>
                </w:pPr>
                <w:r w:rsidRPr="00173B36">
                  <w:t>CONTACT</w:t>
                </w:r>
              </w:p>
            </w:sdtContent>
          </w:sdt>
          <w:p w14:paraId="56EB7D72" w14:textId="77777777" w:rsidR="003E1692" w:rsidRPr="00173B36" w:rsidRDefault="003E1692" w:rsidP="008062D4">
            <w:pPr>
              <w:pStyle w:val="NoSpacing"/>
              <w:ind w:left="-165" w:right="-3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852681D" wp14:editId="5C70E83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60750E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3851BD" w14:textId="77777777" w:rsidR="00792D43" w:rsidRPr="00941D81" w:rsidRDefault="00E252BD" w:rsidP="008062D4">
            <w:pPr>
              <w:pStyle w:val="Contact"/>
              <w:framePr w:wrap="auto" w:vAnchor="margin" w:xAlign="left" w:yAlign="inline"/>
              <w:ind w:left="-165" w:right="-30"/>
              <w:suppressOverlap w:val="0"/>
              <w:rPr>
                <w:sz w:val="25"/>
                <w:szCs w:val="25"/>
              </w:rPr>
            </w:pPr>
            <w:r>
              <w:pict w14:anchorId="728A65D7">
                <v:shape id="Graphic 8" o:spid="_x0000_i1027" type="#_x0000_t75" alt="Phone icon" style="width:15.75pt;height:15pt;visibility:visible;mso-wrap-style:square">
                  <v:imagedata r:id="rId11" o:title="Phone icon"/>
                </v:shape>
              </w:pict>
            </w:r>
            <w:r w:rsidR="00F53B71" w:rsidRPr="00173B36">
              <w:t xml:space="preserve"> </w:t>
            </w:r>
            <w:r w:rsidR="00891AFF" w:rsidRPr="00941D81">
              <w:rPr>
                <w:sz w:val="25"/>
                <w:szCs w:val="25"/>
              </w:rPr>
              <w:t>(334) 425-4514</w:t>
            </w:r>
          </w:p>
          <w:p w14:paraId="39CAD86C" w14:textId="374F5BBC" w:rsidR="00792D43" w:rsidRPr="00C21296" w:rsidRDefault="00C01351" w:rsidP="00C21296">
            <w:pPr>
              <w:pStyle w:val="Contact"/>
              <w:framePr w:wrap="auto" w:vAnchor="margin" w:xAlign="left" w:yAlign="inline"/>
              <w:ind w:left="-165" w:right="-30"/>
              <w:suppressOverlap w:val="0"/>
              <w:rPr>
                <w:sz w:val="25"/>
                <w:szCs w:val="25"/>
              </w:rPr>
            </w:pPr>
            <w:r w:rsidRPr="00941D81">
              <w:rPr>
                <w:noProof/>
                <w:sz w:val="25"/>
                <w:szCs w:val="25"/>
              </w:rPr>
              <w:drawing>
                <wp:inline distT="0" distB="0" distL="0" distR="0" wp14:anchorId="4271E8B5" wp14:editId="26F94E7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D81">
              <w:rPr>
                <w:sz w:val="25"/>
                <w:szCs w:val="25"/>
              </w:rPr>
              <w:t xml:space="preserve"> </w:t>
            </w:r>
            <w:r w:rsidR="00585D55" w:rsidRPr="00941D81">
              <w:rPr>
                <w:sz w:val="25"/>
                <w:szCs w:val="25"/>
              </w:rPr>
              <w:t>mjokipro@gmail.com</w:t>
            </w:r>
          </w:p>
          <w:p w14:paraId="1D7B629A" w14:textId="137526F8" w:rsidR="00686284" w:rsidRPr="00941D81" w:rsidRDefault="00E252BD" w:rsidP="00F748B9">
            <w:pPr>
              <w:pStyle w:val="Contact"/>
              <w:framePr w:wrap="auto" w:vAnchor="margin" w:xAlign="left" w:yAlign="inline"/>
              <w:ind w:left="-165" w:right="-30"/>
              <w:suppressOverlap w:val="0"/>
              <w:rPr>
                <w:rStyle w:val="Hyperlink"/>
                <w:sz w:val="25"/>
                <w:szCs w:val="25"/>
              </w:rPr>
            </w:pPr>
            <w:r>
              <w:pict w14:anchorId="3BD82672">
                <v:shape id="Graphic 11" o:spid="_x0000_i1028" type="#_x0000_t75" alt="Globe icon" style="width:15pt;height:14.25pt;visibility:visible;mso-wrap-style:square" o:bullet="t">
                  <v:imagedata r:id="rId14" o:title="Globe icon"/>
                </v:shape>
              </w:pict>
            </w:r>
            <w:r w:rsidR="000650E6">
              <w:t xml:space="preserve"> </w:t>
            </w:r>
            <w:r w:rsidR="00581E99" w:rsidRPr="00581E99">
              <w:rPr>
                <w:sz w:val="25"/>
                <w:szCs w:val="25"/>
              </w:rPr>
              <w:t>linkedin.com/in/</w:t>
            </w:r>
            <w:r w:rsidR="00785553" w:rsidRPr="00581E99">
              <w:rPr>
                <w:sz w:val="25"/>
                <w:szCs w:val="25"/>
              </w:rPr>
              <w:t>matthew-jok</w:t>
            </w:r>
            <w:r w:rsidR="006942CC" w:rsidRPr="00581E99">
              <w:rPr>
                <w:sz w:val="25"/>
                <w:szCs w:val="25"/>
              </w:rPr>
              <w:t>i</w:t>
            </w:r>
            <w:r w:rsidR="00785553">
              <w:rPr>
                <w:sz w:val="22"/>
                <w:szCs w:val="22"/>
              </w:rPr>
              <w:br/>
            </w:r>
            <w:r w:rsidR="00052610" w:rsidRPr="00173B36">
              <w:rPr>
                <w:noProof/>
              </w:rPr>
              <w:drawing>
                <wp:inline distT="0" distB="0" distL="0" distR="0" wp14:anchorId="6E47B742" wp14:editId="504E42A1">
                  <wp:extent cx="190500" cy="180975"/>
                  <wp:effectExtent l="0" t="0" r="0" b="9525"/>
                  <wp:docPr id="5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8B9">
              <w:rPr>
                <w:sz w:val="22"/>
                <w:szCs w:val="22"/>
              </w:rPr>
              <w:t xml:space="preserve"> </w:t>
            </w:r>
            <w:r w:rsidR="00EA5F36" w:rsidRPr="00C21296">
              <w:rPr>
                <w:sz w:val="25"/>
                <w:szCs w:val="25"/>
              </w:rPr>
              <w:t>mjokipro.com</w:t>
            </w:r>
          </w:p>
          <w:p w14:paraId="35DD7B3B" w14:textId="3FBA18ED" w:rsidR="00EE1F14" w:rsidRPr="00F03A7E" w:rsidRDefault="00EE1F14" w:rsidP="00F748B9">
            <w:pPr>
              <w:pStyle w:val="Contact"/>
              <w:framePr w:wrap="auto" w:vAnchor="margin" w:xAlign="left" w:yAlign="inline"/>
              <w:ind w:left="-165" w:right="-30"/>
              <w:suppressOverlap w:val="0"/>
              <w:rPr>
                <w:sz w:val="22"/>
                <w:szCs w:val="22"/>
              </w:rPr>
            </w:pPr>
            <w:r w:rsidRPr="00941D81">
              <w:rPr>
                <w:noProof/>
                <w:sz w:val="25"/>
                <w:szCs w:val="25"/>
              </w:rPr>
              <w:drawing>
                <wp:inline distT="0" distB="0" distL="0" distR="0" wp14:anchorId="3279DDA2" wp14:editId="08386905">
                  <wp:extent cx="190500" cy="180975"/>
                  <wp:effectExtent l="0" t="0" r="0" b="9525"/>
                  <wp:docPr id="1366602050" name="Graphic 1366602050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D81">
              <w:rPr>
                <w:sz w:val="25"/>
                <w:szCs w:val="25"/>
              </w:rPr>
              <w:t xml:space="preserve"> github.com/mjokipro/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CCD51AA" w14:textId="77777777" w:rsidR="008C78F5" w:rsidRPr="00173B36" w:rsidRDefault="00B87E80" w:rsidP="00FF673C">
            <w:pPr>
              <w:pStyle w:val="Heading1"/>
            </w:pPr>
            <w:r>
              <w:t>SUMMARY</w:t>
            </w:r>
          </w:p>
          <w:p w14:paraId="3BC2A852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5F0ACE" wp14:editId="0A2E6565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B4A86A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0E1120" w14:textId="77777777" w:rsidR="00C21296" w:rsidRPr="00C21296" w:rsidRDefault="00C21296" w:rsidP="00C21296">
            <w:pPr>
              <w:contextualSpacing/>
              <w:rPr>
                <w:sz w:val="28"/>
                <w:szCs w:val="28"/>
              </w:rPr>
            </w:pPr>
            <w:r w:rsidRPr="00C21296">
              <w:rPr>
                <w:sz w:val="28"/>
                <w:szCs w:val="28"/>
              </w:rPr>
              <w:t>Gifted Full-Stack Developer with three years of experience in developing unique programming solutions for web applications. Skilled in developing user-friendly web applications, debugging written code and writing unique code to solve technology problems.</w:t>
            </w:r>
          </w:p>
          <w:p w14:paraId="35C02928" w14:textId="262BBD68" w:rsidR="00686284" w:rsidRPr="00DA06C8" w:rsidRDefault="00686284" w:rsidP="00B5029B">
            <w:pPr>
              <w:rPr>
                <w:sz w:val="24"/>
                <w:szCs w:val="24"/>
              </w:rPr>
            </w:pPr>
          </w:p>
        </w:tc>
      </w:tr>
      <w:tr w:rsidR="00F716E1" w:rsidRPr="00320ECB" w14:paraId="10B4C148" w14:textId="77777777" w:rsidTr="00B13691">
        <w:tc>
          <w:tcPr>
            <w:tcW w:w="432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0D7DCA261C44271ACC2C817C2900377"/>
              </w:placeholder>
              <w:temporary/>
              <w:showingPlcHdr/>
              <w15:appearance w15:val="hidden"/>
            </w:sdtPr>
            <w:sdtContent>
              <w:p w14:paraId="64F804E4" w14:textId="77777777" w:rsidR="00F716E1" w:rsidRPr="00173B36" w:rsidRDefault="00FF673C" w:rsidP="00FF673C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9E0870E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0F47E07" wp14:editId="2E939E1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74205EB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8B8A0D" w14:textId="77777777" w:rsidR="00B13691" w:rsidRDefault="00B13691" w:rsidP="00B136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python, java, c#</w:t>
            </w:r>
          </w:p>
          <w:p w14:paraId="21D9688A" w14:textId="77777777" w:rsidR="00B13691" w:rsidRDefault="00B13691" w:rsidP="00B136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javascript, css, html 5, xml</w:t>
            </w:r>
          </w:p>
          <w:p w14:paraId="4F8EB77D" w14:textId="77777777" w:rsidR="00B13691" w:rsidRDefault="00B13691" w:rsidP="00B136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react.js,</w:t>
            </w:r>
            <w:r w:rsidR="006C1CCD">
              <w:rPr>
                <w:sz w:val="22"/>
                <w:szCs w:val="22"/>
              </w:rPr>
              <w:t xml:space="preserve"> express</w:t>
            </w:r>
          </w:p>
          <w:p w14:paraId="5930DEC0" w14:textId="3F60B04B" w:rsidR="006C1CCD" w:rsidRPr="00B13691" w:rsidRDefault="006C1CCD" w:rsidP="00B136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redux, flask, sql, postgressql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40A708FC0526449A898880327306C53B"/>
              </w:placeholder>
              <w:temporary/>
              <w:showingPlcHdr/>
              <w15:appearance w15:val="hidden"/>
            </w:sdtPr>
            <w:sdtContent>
              <w:p w14:paraId="42DE4969" w14:textId="77777777" w:rsidR="003F7140" w:rsidRPr="003F7140" w:rsidRDefault="00FF673C" w:rsidP="003F7140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64B31CEE" w14:textId="77777777" w:rsidR="00F53B71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023F5F9" wp14:editId="2EA03EB4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B6C8880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69C3DB" w14:textId="77777777" w:rsidR="003F7140" w:rsidRPr="00173B36" w:rsidRDefault="003F7140" w:rsidP="003F7140">
            <w:pPr>
              <w:pStyle w:val="Heading2"/>
            </w:pPr>
            <w:r>
              <w:t>mjokiPro - Freelance</w:t>
            </w:r>
            <w:r w:rsidRPr="005B113A">
              <w:t xml:space="preserve"> - Montgomery, AL</w:t>
            </w:r>
          </w:p>
          <w:p w14:paraId="628B89E3" w14:textId="77777777" w:rsidR="00B54AD3" w:rsidRPr="00173B36" w:rsidRDefault="00A47705" w:rsidP="00B54AD3">
            <w:pPr>
              <w:pStyle w:val="Date"/>
            </w:pPr>
            <w:r>
              <w:t xml:space="preserve">Full-stack Developer </w:t>
            </w:r>
            <w:r w:rsidR="007F0452">
              <w:t xml:space="preserve">                                                </w:t>
            </w:r>
            <w:r w:rsidR="008F3002">
              <w:t xml:space="preserve">                              January</w:t>
            </w:r>
            <w:r w:rsidR="005B113A" w:rsidRPr="005B113A">
              <w:t xml:space="preserve"> 202</w:t>
            </w:r>
            <w:r w:rsidR="008F3002">
              <w:t>3</w:t>
            </w:r>
            <w:r w:rsidR="005B113A" w:rsidRPr="005B113A">
              <w:t xml:space="preserve"> - Current</w:t>
            </w:r>
          </w:p>
          <w:p w14:paraId="1E35C7CC" w14:textId="1E90DCF7" w:rsidR="00F74FE7" w:rsidRDefault="0073102C" w:rsidP="00293750">
            <w:r>
              <w:t>Implementing s</w:t>
            </w:r>
            <w:r w:rsidR="00F74FE7">
              <w:t xml:space="preserve">oftware </w:t>
            </w:r>
            <w:r>
              <w:t>d</w:t>
            </w:r>
            <w:r w:rsidR="00F74FE7">
              <w:t xml:space="preserve">evelopment </w:t>
            </w:r>
            <w:r>
              <w:t>l</w:t>
            </w:r>
            <w:r w:rsidR="00F74FE7">
              <w:t>ifecycle phases to</w:t>
            </w:r>
            <w:r w:rsidR="009E6F9F" w:rsidRPr="009E6F9F">
              <w:t xml:space="preserve"> freelance user-centric online solutions to increase client's revenue and marketing visibility</w:t>
            </w:r>
            <w:r w:rsidR="007B2C74">
              <w:t>.</w:t>
            </w:r>
          </w:p>
          <w:p w14:paraId="103E9A08" w14:textId="77777777" w:rsidR="00293750" w:rsidRDefault="00293750" w:rsidP="00293750">
            <w:r>
              <w:t>Designing, developing, and debugging scalable web applications for use in different industries and client environments, as well as implementing accessibility and compatibility for multiple browsers and platforms.</w:t>
            </w:r>
          </w:p>
          <w:p w14:paraId="4CA7CBDE" w14:textId="77777777" w:rsidR="00694C7E" w:rsidRPr="00482BB2" w:rsidRDefault="00293750" w:rsidP="00293750">
            <w:r>
              <w:t xml:space="preserve">Coordinating software delivery model, identifying problems </w:t>
            </w:r>
            <w:r w:rsidR="00994F91">
              <w:t xml:space="preserve">resulting from </w:t>
            </w:r>
            <w:r w:rsidR="00F3042A">
              <w:t>user acceptance testing</w:t>
            </w:r>
            <w:r>
              <w:t>, and implementing updated version control processes using multiple programming languages.</w:t>
            </w:r>
          </w:p>
          <w:p w14:paraId="5C44EEDF" w14:textId="77777777"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9252EF" wp14:editId="0C8488F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CBA9EC9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8CB814" w14:textId="77777777" w:rsidR="003F7140" w:rsidRPr="00173B36" w:rsidRDefault="003F7140" w:rsidP="003F7140">
            <w:pPr>
              <w:pStyle w:val="Heading2"/>
            </w:pPr>
            <w:r w:rsidRPr="005B113A">
              <w:t>M&amp;C Assemblies Inc - Montgomery, AL</w:t>
            </w:r>
          </w:p>
          <w:p w14:paraId="407EB3A7" w14:textId="77777777" w:rsidR="00B54AD3" w:rsidRPr="00173B36" w:rsidRDefault="00B17236" w:rsidP="00B54AD3">
            <w:pPr>
              <w:pStyle w:val="Date"/>
            </w:pPr>
            <w:r>
              <w:t xml:space="preserve">Product Assembler         </w:t>
            </w:r>
            <w:r w:rsidR="006434F1">
              <w:t xml:space="preserve">                                                                 </w:t>
            </w:r>
            <w:r w:rsidR="0028415C">
              <w:t xml:space="preserve">        </w:t>
            </w:r>
            <w:r w:rsidR="006434F1">
              <w:t xml:space="preserve"> </w:t>
            </w:r>
            <w:r w:rsidR="0028415C">
              <w:t>March</w:t>
            </w:r>
            <w:r w:rsidR="00C319D3" w:rsidRPr="00C319D3">
              <w:t xml:space="preserve"> 202</w:t>
            </w:r>
            <w:r w:rsidR="0028415C">
              <w:t>1</w:t>
            </w:r>
            <w:r w:rsidR="00C319D3" w:rsidRPr="00C319D3">
              <w:t xml:space="preserve"> - </w:t>
            </w:r>
            <w:r w:rsidR="0028415C">
              <w:t>Current</w:t>
            </w:r>
          </w:p>
          <w:p w14:paraId="57BEE615" w14:textId="77777777" w:rsidR="0050759D" w:rsidRPr="00482BB2" w:rsidRDefault="0050759D" w:rsidP="0050759D">
            <w:bookmarkStart w:id="0" w:name="_Hlk140158418"/>
            <w:r w:rsidRPr="00482BB2">
              <w:t>Increased annual profit for the Inside Lawn and Garden department by 3% in 2021 at Lowe's in Montgomery, AL and by 6% in 2022 at Lowe's in Montgomery, AL and Troy, AL as the result of prompt product replenishment and quality assurance.</w:t>
            </w:r>
          </w:p>
          <w:p w14:paraId="518D9A5B" w14:textId="77777777" w:rsidR="0050759D" w:rsidRPr="00482BB2" w:rsidRDefault="0050759D" w:rsidP="0050759D">
            <w:r w:rsidRPr="00482BB2">
              <w:t>Participated in training and seminars for further development and career enrichment.</w:t>
            </w:r>
          </w:p>
          <w:p w14:paraId="40677006" w14:textId="77777777" w:rsidR="0050759D" w:rsidRPr="00482BB2" w:rsidRDefault="0050759D" w:rsidP="0050759D">
            <w:r w:rsidRPr="00482BB2">
              <w:t>Established professional relationships with assemblers, team and customers to boost rapport.</w:t>
            </w:r>
          </w:p>
          <w:bookmarkEnd w:id="0"/>
          <w:p w14:paraId="5B415D49" w14:textId="77777777"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3876C62" wp14:editId="0D55C0B9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8775AE8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A4A1D1" w14:textId="77777777" w:rsidR="00F716E1" w:rsidRPr="00173B36" w:rsidRDefault="00AD3A30" w:rsidP="00B54AD3">
            <w:pPr>
              <w:pStyle w:val="Heading2"/>
            </w:pPr>
            <w:r w:rsidRPr="00AD3A30">
              <w:t>Lowe's - Montgomery, AL</w:t>
            </w:r>
          </w:p>
          <w:p w14:paraId="47E0C922" w14:textId="77777777" w:rsidR="00B54AD3" w:rsidRPr="00173B36" w:rsidRDefault="00ED2C4D" w:rsidP="00B54AD3">
            <w:pPr>
              <w:pStyle w:val="Date"/>
            </w:pPr>
            <w:r w:rsidRPr="00ED2C4D">
              <w:t>Lawn and Garden Sales Associate</w:t>
            </w:r>
            <w:r w:rsidR="002B5962">
              <w:t xml:space="preserve">                                          </w:t>
            </w:r>
            <w:r w:rsidR="00EA0039" w:rsidRPr="00EA0039">
              <w:t>March 2019 - December 2020</w:t>
            </w:r>
          </w:p>
          <w:p w14:paraId="15910116" w14:textId="77777777" w:rsidR="00ED2C4D" w:rsidRDefault="00ED2C4D" w:rsidP="00ED2C4D">
            <w:bookmarkStart w:id="1" w:name="_Hlk140158679"/>
            <w:r>
              <w:t>Increased annual department sales by 2% in 2019 and 2020 due to decrease in department shrinkage and maintaining product.</w:t>
            </w:r>
          </w:p>
          <w:p w14:paraId="0A0368EB" w14:textId="77777777" w:rsidR="00ED2C4D" w:rsidRDefault="00ED2C4D" w:rsidP="00ED2C4D">
            <w:r>
              <w:t>Completed inventory cycle counts and audits to maintain accurate records.</w:t>
            </w:r>
          </w:p>
          <w:p w14:paraId="3FDCB266" w14:textId="77777777" w:rsidR="00F716E1" w:rsidRPr="00173B36" w:rsidRDefault="00ED2C4D" w:rsidP="00ED2C4D">
            <w:r>
              <w:t>Coordinated special promotions, updating signs, creating displays and stocking merchandise.</w:t>
            </w:r>
            <w:bookmarkEnd w:id="1"/>
          </w:p>
        </w:tc>
      </w:tr>
      <w:tr w:rsidR="00F716E1" w:rsidRPr="00320ECB" w14:paraId="3A0C2048" w14:textId="77777777" w:rsidTr="00C21296">
        <w:trPr>
          <w:trHeight w:val="1544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D2F93D69E221462BA180D62EDF7FB9E4"/>
              </w:placeholder>
              <w:temporary/>
              <w:showingPlcHdr/>
              <w15:appearance w15:val="hidden"/>
            </w:sdtPr>
            <w:sdtContent>
              <w:p w14:paraId="0167B2EA" w14:textId="77777777" w:rsidR="00F716E1" w:rsidRPr="00173B36" w:rsidRDefault="00FF673C" w:rsidP="00FF673C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024760A0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DCF39DF" wp14:editId="01EBF07D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D8E17D3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75294A6" w14:textId="77777777" w:rsidR="00F716E1" w:rsidRPr="007E11B4" w:rsidRDefault="007E11B4" w:rsidP="00B13691">
            <w:pPr>
              <w:pStyle w:val="Heading2"/>
              <w:spacing w:line="280" w:lineRule="exact"/>
              <w:rPr>
                <w:sz w:val="24"/>
                <w:szCs w:val="24"/>
              </w:rPr>
            </w:pPr>
            <w:r w:rsidRPr="007E11B4">
              <w:rPr>
                <w:sz w:val="24"/>
                <w:szCs w:val="24"/>
              </w:rPr>
              <w:t>Trenholm State Technical College Montgomery, AL</w:t>
            </w:r>
          </w:p>
          <w:p w14:paraId="061D5DF7" w14:textId="77777777" w:rsidR="00F716E1" w:rsidRDefault="00637254" w:rsidP="00F53B71">
            <w:pPr>
              <w:pStyle w:val="Date"/>
            </w:pPr>
            <w:r>
              <w:t xml:space="preserve">2009 </w:t>
            </w:r>
            <w:r w:rsidR="00BE1E9F">
              <w:t>–</w:t>
            </w:r>
            <w:r>
              <w:t xml:space="preserve"> 2011</w:t>
            </w:r>
          </w:p>
          <w:p w14:paraId="2FAA73AB" w14:textId="77777777" w:rsidR="00BE1E9F" w:rsidRPr="00881CDC" w:rsidRDefault="00BE1E9F" w:rsidP="00BE1E9F">
            <w:r w:rsidRPr="00881CDC">
              <w:t>Associate’s in Applied Computer Science</w:t>
            </w:r>
          </w:p>
          <w:p w14:paraId="39242493" w14:textId="77777777" w:rsidR="00F716E1" w:rsidRDefault="00FC5216" w:rsidP="00F53B71">
            <w:r w:rsidRPr="00881CDC">
              <w:t>Studied Business Software Design</w:t>
            </w:r>
            <w:r w:rsidR="00BE1E9F" w:rsidRPr="00881CDC">
              <w:t xml:space="preserve"> and </w:t>
            </w:r>
            <w:r w:rsidR="00881CDC" w:rsidRPr="00881CDC">
              <w:t>Analysis</w:t>
            </w:r>
            <w:r w:rsidR="00881CDC">
              <w:t>.</w:t>
            </w:r>
          </w:p>
          <w:p w14:paraId="2A7905AE" w14:textId="77777777" w:rsidR="00F716E1" w:rsidRDefault="00BB6236" w:rsidP="00E32FF4">
            <w:r>
              <w:t>Graduated Magna cum laude.</w:t>
            </w:r>
          </w:p>
          <w:p w14:paraId="6DADD33D" w14:textId="77777777" w:rsidR="00B13691" w:rsidRDefault="00B13691" w:rsidP="00E32FF4"/>
          <w:p w14:paraId="7FDB9CA1" w14:textId="5332528B" w:rsidR="007B2C74" w:rsidRDefault="007B2C74" w:rsidP="00B13691">
            <w:pPr>
              <w:pStyle w:val="Heading2"/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Auburn Web-Dev Boot Camp</w:t>
            </w:r>
            <w:r w:rsidRPr="007E11B4">
              <w:rPr>
                <w:sz w:val="24"/>
                <w:szCs w:val="24"/>
              </w:rPr>
              <w:t xml:space="preserve"> Montgomery, AL</w:t>
            </w:r>
          </w:p>
          <w:p w14:paraId="1C561701" w14:textId="6EBBD9EA" w:rsidR="007B2C74" w:rsidRPr="007B2C74" w:rsidRDefault="00B13691" w:rsidP="007B2C74">
            <w:r>
              <w:t>July 2023 - April 2024</w:t>
            </w:r>
          </w:p>
          <w:p w14:paraId="3A9BDC07" w14:textId="38025CD8" w:rsidR="007B2C74" w:rsidRPr="00B13691" w:rsidRDefault="00B13691" w:rsidP="00E32FF4">
            <w:r w:rsidRPr="00B13691">
              <w:t>Certificate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854D8C1" w14:textId="77777777" w:rsidR="00F716E1" w:rsidRPr="00173B36" w:rsidRDefault="00F716E1" w:rsidP="00241482"/>
        </w:tc>
      </w:tr>
    </w:tbl>
    <w:p w14:paraId="7E3F3E86" w14:textId="77777777" w:rsidR="00535F87" w:rsidRPr="00173B36" w:rsidRDefault="00535F87" w:rsidP="00C21296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56A5" w14:textId="77777777" w:rsidR="004F702C" w:rsidRDefault="004F702C" w:rsidP="00BA3E51">
      <w:pPr>
        <w:spacing w:line="240" w:lineRule="auto"/>
      </w:pPr>
      <w:r>
        <w:separator/>
      </w:r>
    </w:p>
  </w:endnote>
  <w:endnote w:type="continuationSeparator" w:id="0">
    <w:p w14:paraId="3C09DBA7" w14:textId="77777777" w:rsidR="004F702C" w:rsidRDefault="004F702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122C" w14:textId="77777777" w:rsidR="004F702C" w:rsidRDefault="004F702C" w:rsidP="00BA3E51">
      <w:pPr>
        <w:spacing w:line="240" w:lineRule="auto"/>
      </w:pPr>
      <w:r>
        <w:separator/>
      </w:r>
    </w:p>
  </w:footnote>
  <w:footnote w:type="continuationSeparator" w:id="0">
    <w:p w14:paraId="4312E18A" w14:textId="77777777" w:rsidR="004F702C" w:rsidRDefault="004F702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hone icon" style="width:15.75pt;height:15pt;visibility:visible;mso-wrap-style:square" o:bullet="t">
        <v:imagedata r:id="rId1" o:title="Phone icon"/>
      </v:shape>
    </w:pict>
  </w:numPicBullet>
  <w:numPicBullet w:numPicBulletId="1">
    <w:pict>
      <v:shape id="_x0000_i1035" type="#_x0000_t75" alt="Globe icon" style="width:15pt;height:14.25pt;visibility:visible;mso-wrap-style:square" o:bullet="t">
        <v:imagedata r:id="rId2" o:title="Globe icon"/>
      </v:shape>
    </w:pict>
  </w:numPicBullet>
  <w:abstractNum w:abstractNumId="0" w15:restartNumberingAfterBreak="0">
    <w:nsid w:val="0A411713"/>
    <w:multiLevelType w:val="hybridMultilevel"/>
    <w:tmpl w:val="DD80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F98"/>
    <w:multiLevelType w:val="hybridMultilevel"/>
    <w:tmpl w:val="2F4491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B631F"/>
    <w:multiLevelType w:val="hybridMultilevel"/>
    <w:tmpl w:val="E5F4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25234">
    <w:abstractNumId w:val="2"/>
  </w:num>
  <w:num w:numId="2" w16cid:durableId="1737123049">
    <w:abstractNumId w:val="1"/>
  </w:num>
  <w:num w:numId="3" w16cid:durableId="1202557">
    <w:abstractNumId w:val="3"/>
  </w:num>
  <w:num w:numId="4" w16cid:durableId="20432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68"/>
    <w:rsid w:val="00000A86"/>
    <w:rsid w:val="00027ACE"/>
    <w:rsid w:val="00032F01"/>
    <w:rsid w:val="00041F8A"/>
    <w:rsid w:val="00045F2E"/>
    <w:rsid w:val="00052610"/>
    <w:rsid w:val="00052693"/>
    <w:rsid w:val="00055BBC"/>
    <w:rsid w:val="00056D97"/>
    <w:rsid w:val="000650E6"/>
    <w:rsid w:val="0007066A"/>
    <w:rsid w:val="00073BF3"/>
    <w:rsid w:val="00076357"/>
    <w:rsid w:val="00081B51"/>
    <w:rsid w:val="000A6E00"/>
    <w:rsid w:val="000C2E3E"/>
    <w:rsid w:val="000C7293"/>
    <w:rsid w:val="000D3601"/>
    <w:rsid w:val="000D3891"/>
    <w:rsid w:val="000E3AD9"/>
    <w:rsid w:val="000F3FE2"/>
    <w:rsid w:val="000F463D"/>
    <w:rsid w:val="00131699"/>
    <w:rsid w:val="00131D24"/>
    <w:rsid w:val="00140582"/>
    <w:rsid w:val="00144334"/>
    <w:rsid w:val="00154A71"/>
    <w:rsid w:val="00173B36"/>
    <w:rsid w:val="00177BCB"/>
    <w:rsid w:val="00195D89"/>
    <w:rsid w:val="001B1586"/>
    <w:rsid w:val="001B48CC"/>
    <w:rsid w:val="001E040E"/>
    <w:rsid w:val="001E5794"/>
    <w:rsid w:val="001E585D"/>
    <w:rsid w:val="001F6D5E"/>
    <w:rsid w:val="00210A35"/>
    <w:rsid w:val="00217454"/>
    <w:rsid w:val="002251C8"/>
    <w:rsid w:val="0023600D"/>
    <w:rsid w:val="00237810"/>
    <w:rsid w:val="00241482"/>
    <w:rsid w:val="00261E7B"/>
    <w:rsid w:val="002806B2"/>
    <w:rsid w:val="0028415C"/>
    <w:rsid w:val="00284BDC"/>
    <w:rsid w:val="00293750"/>
    <w:rsid w:val="00293BB8"/>
    <w:rsid w:val="002954B8"/>
    <w:rsid w:val="002A4A92"/>
    <w:rsid w:val="002B0852"/>
    <w:rsid w:val="002B5962"/>
    <w:rsid w:val="002B68D3"/>
    <w:rsid w:val="002C0662"/>
    <w:rsid w:val="002D5478"/>
    <w:rsid w:val="002D72BC"/>
    <w:rsid w:val="002F70E2"/>
    <w:rsid w:val="003206C0"/>
    <w:rsid w:val="00320ECB"/>
    <w:rsid w:val="003328D1"/>
    <w:rsid w:val="00344FC0"/>
    <w:rsid w:val="00353CAF"/>
    <w:rsid w:val="0036211F"/>
    <w:rsid w:val="0037431C"/>
    <w:rsid w:val="00377A0D"/>
    <w:rsid w:val="00382737"/>
    <w:rsid w:val="003E02DA"/>
    <w:rsid w:val="003E1692"/>
    <w:rsid w:val="003E7783"/>
    <w:rsid w:val="003F4F1C"/>
    <w:rsid w:val="003F7140"/>
    <w:rsid w:val="00403EA4"/>
    <w:rsid w:val="004069F2"/>
    <w:rsid w:val="00442A0E"/>
    <w:rsid w:val="00443C70"/>
    <w:rsid w:val="004569A2"/>
    <w:rsid w:val="00480C86"/>
    <w:rsid w:val="00482BB2"/>
    <w:rsid w:val="004A0458"/>
    <w:rsid w:val="004A4C74"/>
    <w:rsid w:val="004B5C65"/>
    <w:rsid w:val="004D78C5"/>
    <w:rsid w:val="004E5226"/>
    <w:rsid w:val="004E6AB2"/>
    <w:rsid w:val="004E70E8"/>
    <w:rsid w:val="004F702C"/>
    <w:rsid w:val="005074A0"/>
    <w:rsid w:val="0050759D"/>
    <w:rsid w:val="0053036B"/>
    <w:rsid w:val="00535F87"/>
    <w:rsid w:val="00551C82"/>
    <w:rsid w:val="00564622"/>
    <w:rsid w:val="00581E99"/>
    <w:rsid w:val="005844FD"/>
    <w:rsid w:val="005857F3"/>
    <w:rsid w:val="00585D55"/>
    <w:rsid w:val="005A3E0B"/>
    <w:rsid w:val="005B0426"/>
    <w:rsid w:val="005B113A"/>
    <w:rsid w:val="005B3227"/>
    <w:rsid w:val="005D04C6"/>
    <w:rsid w:val="005E172F"/>
    <w:rsid w:val="00602D4C"/>
    <w:rsid w:val="006319B1"/>
    <w:rsid w:val="00637254"/>
    <w:rsid w:val="006434F1"/>
    <w:rsid w:val="00676853"/>
    <w:rsid w:val="0068094B"/>
    <w:rsid w:val="00686284"/>
    <w:rsid w:val="006942CC"/>
    <w:rsid w:val="00694C7E"/>
    <w:rsid w:val="00695E4D"/>
    <w:rsid w:val="006A6FE9"/>
    <w:rsid w:val="006C1CCD"/>
    <w:rsid w:val="006C1F36"/>
    <w:rsid w:val="006C4CA7"/>
    <w:rsid w:val="00711D86"/>
    <w:rsid w:val="00725A98"/>
    <w:rsid w:val="0073102C"/>
    <w:rsid w:val="0073402D"/>
    <w:rsid w:val="00754968"/>
    <w:rsid w:val="00785553"/>
    <w:rsid w:val="00792D43"/>
    <w:rsid w:val="007A7105"/>
    <w:rsid w:val="007B2C74"/>
    <w:rsid w:val="007B30FE"/>
    <w:rsid w:val="007B655E"/>
    <w:rsid w:val="007B7A61"/>
    <w:rsid w:val="007C7DEF"/>
    <w:rsid w:val="007E11B4"/>
    <w:rsid w:val="007E1FA8"/>
    <w:rsid w:val="007E6083"/>
    <w:rsid w:val="007F0452"/>
    <w:rsid w:val="008016B9"/>
    <w:rsid w:val="00804913"/>
    <w:rsid w:val="008062D4"/>
    <w:rsid w:val="008244CF"/>
    <w:rsid w:val="00846E32"/>
    <w:rsid w:val="00851034"/>
    <w:rsid w:val="00855181"/>
    <w:rsid w:val="00857DF9"/>
    <w:rsid w:val="008660C4"/>
    <w:rsid w:val="00881CDC"/>
    <w:rsid w:val="008822C1"/>
    <w:rsid w:val="00882F23"/>
    <w:rsid w:val="0089047A"/>
    <w:rsid w:val="00891AFF"/>
    <w:rsid w:val="008A1020"/>
    <w:rsid w:val="008A1250"/>
    <w:rsid w:val="008A1FCF"/>
    <w:rsid w:val="008B1112"/>
    <w:rsid w:val="008B64F0"/>
    <w:rsid w:val="008C78F5"/>
    <w:rsid w:val="008C7F8A"/>
    <w:rsid w:val="008F3002"/>
    <w:rsid w:val="008F3555"/>
    <w:rsid w:val="008F4FEE"/>
    <w:rsid w:val="00904D5D"/>
    <w:rsid w:val="00914419"/>
    <w:rsid w:val="00930E78"/>
    <w:rsid w:val="00933E34"/>
    <w:rsid w:val="00941D81"/>
    <w:rsid w:val="009626B8"/>
    <w:rsid w:val="00962E61"/>
    <w:rsid w:val="00986331"/>
    <w:rsid w:val="00994F91"/>
    <w:rsid w:val="009A6667"/>
    <w:rsid w:val="009C7105"/>
    <w:rsid w:val="009D2ADA"/>
    <w:rsid w:val="009E6F9F"/>
    <w:rsid w:val="00A04527"/>
    <w:rsid w:val="00A06DE6"/>
    <w:rsid w:val="00A122BB"/>
    <w:rsid w:val="00A3379A"/>
    <w:rsid w:val="00A37F9E"/>
    <w:rsid w:val="00A47705"/>
    <w:rsid w:val="00AB7FE5"/>
    <w:rsid w:val="00AC1E5A"/>
    <w:rsid w:val="00AD3A30"/>
    <w:rsid w:val="00AF2990"/>
    <w:rsid w:val="00AF39E3"/>
    <w:rsid w:val="00B13691"/>
    <w:rsid w:val="00B13E7E"/>
    <w:rsid w:val="00B17236"/>
    <w:rsid w:val="00B40364"/>
    <w:rsid w:val="00B5029B"/>
    <w:rsid w:val="00B522C3"/>
    <w:rsid w:val="00B54AD3"/>
    <w:rsid w:val="00B62B99"/>
    <w:rsid w:val="00B643D0"/>
    <w:rsid w:val="00B71E93"/>
    <w:rsid w:val="00B7735F"/>
    <w:rsid w:val="00B87E22"/>
    <w:rsid w:val="00B87E80"/>
    <w:rsid w:val="00BA3E51"/>
    <w:rsid w:val="00BB3142"/>
    <w:rsid w:val="00BB4898"/>
    <w:rsid w:val="00BB6236"/>
    <w:rsid w:val="00BD6049"/>
    <w:rsid w:val="00BE1E9F"/>
    <w:rsid w:val="00C01351"/>
    <w:rsid w:val="00C14479"/>
    <w:rsid w:val="00C155FC"/>
    <w:rsid w:val="00C21296"/>
    <w:rsid w:val="00C257C8"/>
    <w:rsid w:val="00C319D3"/>
    <w:rsid w:val="00C410A6"/>
    <w:rsid w:val="00C41920"/>
    <w:rsid w:val="00C532FC"/>
    <w:rsid w:val="00C727A3"/>
    <w:rsid w:val="00C75D84"/>
    <w:rsid w:val="00C81B9E"/>
    <w:rsid w:val="00C857CB"/>
    <w:rsid w:val="00CA5CD9"/>
    <w:rsid w:val="00D04093"/>
    <w:rsid w:val="00D0794D"/>
    <w:rsid w:val="00D140DF"/>
    <w:rsid w:val="00D54E25"/>
    <w:rsid w:val="00D56CC0"/>
    <w:rsid w:val="00D666BB"/>
    <w:rsid w:val="00D720DF"/>
    <w:rsid w:val="00D77901"/>
    <w:rsid w:val="00D8038B"/>
    <w:rsid w:val="00D92ED4"/>
    <w:rsid w:val="00D94ABF"/>
    <w:rsid w:val="00DA06C8"/>
    <w:rsid w:val="00DB69C8"/>
    <w:rsid w:val="00DD4BF8"/>
    <w:rsid w:val="00E20245"/>
    <w:rsid w:val="00E20834"/>
    <w:rsid w:val="00E252BD"/>
    <w:rsid w:val="00E32FF4"/>
    <w:rsid w:val="00E4379F"/>
    <w:rsid w:val="00E6276F"/>
    <w:rsid w:val="00E65596"/>
    <w:rsid w:val="00EA0039"/>
    <w:rsid w:val="00EA0042"/>
    <w:rsid w:val="00EA5F36"/>
    <w:rsid w:val="00EB1D1B"/>
    <w:rsid w:val="00ED2C4D"/>
    <w:rsid w:val="00EE1F14"/>
    <w:rsid w:val="00EF5DE6"/>
    <w:rsid w:val="00F03A7E"/>
    <w:rsid w:val="00F3042A"/>
    <w:rsid w:val="00F3082B"/>
    <w:rsid w:val="00F36875"/>
    <w:rsid w:val="00F51E3E"/>
    <w:rsid w:val="00F53B71"/>
    <w:rsid w:val="00F55386"/>
    <w:rsid w:val="00F716E1"/>
    <w:rsid w:val="00F748B9"/>
    <w:rsid w:val="00F74FE7"/>
    <w:rsid w:val="00F84208"/>
    <w:rsid w:val="00F908C3"/>
    <w:rsid w:val="00F91753"/>
    <w:rsid w:val="00F95091"/>
    <w:rsid w:val="00FB1F01"/>
    <w:rsid w:val="00FC5216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D32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gerlover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3D3590C9BF4376A53DB9CBC057E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ECFB-9802-470E-A85A-522F2335674A}"/>
      </w:docPartPr>
      <w:docPartBody>
        <w:p w:rsidR="00165D08" w:rsidRDefault="001E42F6">
          <w:pPr>
            <w:pStyle w:val="A33D3590C9BF4376A53DB9CBC057E797"/>
          </w:pPr>
          <w:r w:rsidRPr="00173B36">
            <w:t>CONTACT</w:t>
          </w:r>
        </w:p>
      </w:docPartBody>
    </w:docPart>
    <w:docPart>
      <w:docPartPr>
        <w:name w:val="A0D7DCA261C44271ACC2C817C2900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8B1EA-FBBE-4887-9B28-5DEE6A65BB86}"/>
      </w:docPartPr>
      <w:docPartBody>
        <w:p w:rsidR="00165D08" w:rsidRDefault="001E42F6">
          <w:pPr>
            <w:pStyle w:val="A0D7DCA261C44271ACC2C817C2900377"/>
          </w:pPr>
          <w:r w:rsidRPr="00173B36">
            <w:t>SKILLS</w:t>
          </w:r>
        </w:p>
      </w:docPartBody>
    </w:docPart>
    <w:docPart>
      <w:docPartPr>
        <w:name w:val="40A708FC0526449A89888032730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DE0D-6A45-4174-8EC0-6A80E8F6F362}"/>
      </w:docPartPr>
      <w:docPartBody>
        <w:p w:rsidR="00165D08" w:rsidRDefault="001E42F6">
          <w:pPr>
            <w:pStyle w:val="40A708FC0526449A898880327306C53B"/>
          </w:pPr>
          <w:r w:rsidRPr="00173B36">
            <w:t>EXPERIENCE</w:t>
          </w:r>
        </w:p>
      </w:docPartBody>
    </w:docPart>
    <w:docPart>
      <w:docPartPr>
        <w:name w:val="D2F93D69E221462BA180D62EDF7FB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E551-6FEA-4634-95E9-78AFB813A0D3}"/>
      </w:docPartPr>
      <w:docPartBody>
        <w:p w:rsidR="00165D08" w:rsidRDefault="001E42F6">
          <w:pPr>
            <w:pStyle w:val="D2F93D69E221462BA180D62EDF7FB9E4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04771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F6"/>
    <w:rsid w:val="00020A02"/>
    <w:rsid w:val="000500FF"/>
    <w:rsid w:val="00063E29"/>
    <w:rsid w:val="000712DF"/>
    <w:rsid w:val="000C4CD7"/>
    <w:rsid w:val="0010693D"/>
    <w:rsid w:val="001168BC"/>
    <w:rsid w:val="0012707E"/>
    <w:rsid w:val="00165D08"/>
    <w:rsid w:val="00186412"/>
    <w:rsid w:val="001E42F6"/>
    <w:rsid w:val="00233B00"/>
    <w:rsid w:val="00410B35"/>
    <w:rsid w:val="00423889"/>
    <w:rsid w:val="004736FB"/>
    <w:rsid w:val="004758DB"/>
    <w:rsid w:val="004F1217"/>
    <w:rsid w:val="00565E11"/>
    <w:rsid w:val="00597553"/>
    <w:rsid w:val="005A67B3"/>
    <w:rsid w:val="005C19BF"/>
    <w:rsid w:val="00600537"/>
    <w:rsid w:val="006261D4"/>
    <w:rsid w:val="007A2FDD"/>
    <w:rsid w:val="00844385"/>
    <w:rsid w:val="00852C6E"/>
    <w:rsid w:val="008623BF"/>
    <w:rsid w:val="008A7654"/>
    <w:rsid w:val="0099739E"/>
    <w:rsid w:val="009A5B84"/>
    <w:rsid w:val="009C36C1"/>
    <w:rsid w:val="009C7434"/>
    <w:rsid w:val="00A4296D"/>
    <w:rsid w:val="00A96A02"/>
    <w:rsid w:val="00AA2DBD"/>
    <w:rsid w:val="00C22C1C"/>
    <w:rsid w:val="00C2698A"/>
    <w:rsid w:val="00C342A1"/>
    <w:rsid w:val="00C62DD7"/>
    <w:rsid w:val="00CD3679"/>
    <w:rsid w:val="00CE2080"/>
    <w:rsid w:val="00D12C77"/>
    <w:rsid w:val="00D403C0"/>
    <w:rsid w:val="00D75F4C"/>
    <w:rsid w:val="00DD7DF3"/>
    <w:rsid w:val="00DF75C3"/>
    <w:rsid w:val="00E04BFF"/>
    <w:rsid w:val="00E6431C"/>
    <w:rsid w:val="00EA5393"/>
    <w:rsid w:val="00EE30B0"/>
    <w:rsid w:val="00F17BDB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D3590C9BF4376A53DB9CBC057E797">
    <w:name w:val="A33D3590C9BF4376A53DB9CBC057E797"/>
  </w:style>
  <w:style w:type="paragraph" w:customStyle="1" w:styleId="A0D7DCA261C44271ACC2C817C2900377">
    <w:name w:val="A0D7DCA261C44271ACC2C817C290037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40A708FC0526449A898880327306C53B">
    <w:name w:val="40A708FC0526449A898880327306C53B"/>
  </w:style>
  <w:style w:type="paragraph" w:customStyle="1" w:styleId="D2F93D69E221462BA180D62EDF7FB9E4">
    <w:name w:val="D2F93D69E221462BA180D62EDF7FB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94673-236A-41A2-8337-5B6F224304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2023-07-13T20:37:00Z</dcterms:created>
  <dcterms:modified xsi:type="dcterms:W3CDTF">2023-07-19T16:00:00Z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